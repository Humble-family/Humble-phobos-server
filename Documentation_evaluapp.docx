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8BF63" w14:textId="77777777" w:rsidR="00F91268" w:rsidRDefault="000E5CEB" w:rsidP="00F91268">
      <w:pPr>
        <w:pStyle w:val="RP"/>
      </w:pPr>
      <w:r>
        <w:t>Documentation de projet</w:t>
      </w:r>
    </w:p>
    <w:p w14:paraId="327304DE" w14:textId="4DE64CA2" w:rsidR="00F91268" w:rsidRDefault="003A7383" w:rsidP="00F91268">
      <w:pPr>
        <w:pStyle w:val="Titre"/>
      </w:pPr>
      <w:bookmarkStart w:id="0" w:name="nomModule"/>
      <w:r>
        <w:t>Phobos</w:t>
      </w:r>
    </w:p>
    <w:p w14:paraId="018E9291" w14:textId="31DA9656" w:rsidR="00F91268" w:rsidRDefault="003A7383" w:rsidP="00F91268">
      <w:pPr>
        <w:pStyle w:val="Auteur"/>
      </w:pPr>
      <w:bookmarkStart w:id="1" w:name="Auteur"/>
      <w:bookmarkEnd w:id="0"/>
      <w:r>
        <w:t xml:space="preserve">Audergon Vincent, </w:t>
      </w:r>
      <w:r w:rsidR="00EB72A2">
        <w:t>Kolly Florian</w:t>
      </w:r>
    </w:p>
    <w:bookmarkEnd w:id="1"/>
    <w:p w14:paraId="559976F4" w14:textId="77777777" w:rsidR="00F91268" w:rsidRDefault="000E5CEB" w:rsidP="00F91268">
      <w:pPr>
        <w:pStyle w:val="DateModule"/>
      </w:pPr>
      <w:r>
        <w:t>Projet</w:t>
      </w:r>
      <w:r w:rsidR="008544D4">
        <w:t xml:space="preserve"> du </w:t>
      </w:r>
      <w:r>
        <w:t>19</w:t>
      </w:r>
      <w:r w:rsidR="008544D4">
        <w:t>.0</w:t>
      </w:r>
      <w:r>
        <w:t>9</w:t>
      </w:r>
      <w:r w:rsidR="008544D4">
        <w:t>.20</w:t>
      </w:r>
      <w:r>
        <w:t>20</w:t>
      </w:r>
      <w:r w:rsidR="00F91268">
        <w:t xml:space="preserve"> au jj.mm.aaaa</w:t>
      </w:r>
    </w:p>
    <w:p w14:paraId="7B7543E8" w14:textId="77777777" w:rsidR="00F91268" w:rsidRPr="0070122B" w:rsidRDefault="00852388" w:rsidP="0070122B">
      <w:pPr>
        <w:pStyle w:val="VersionRP"/>
      </w:pPr>
      <w:r>
        <w:t xml:space="preserve">Version </w:t>
      </w:r>
      <w:r w:rsidR="000E5CEB">
        <w:t>préliminaire</w:t>
      </w:r>
      <w:r w:rsidR="008544D4">
        <w:t xml:space="preserve"> du </w:t>
      </w:r>
      <w:r w:rsidR="000E5CEB">
        <w:t>19</w:t>
      </w:r>
      <w:r w:rsidR="008544D4">
        <w:t>.0</w:t>
      </w:r>
      <w:r w:rsidR="000E5CEB">
        <w:t>9</w:t>
      </w:r>
      <w:r w:rsidR="008544D4">
        <w:t>.20</w:t>
      </w:r>
      <w:r w:rsidR="000E5CEB">
        <w:t>20</w:t>
      </w:r>
    </w:p>
    <w:p w14:paraId="5CBB1BB5" w14:textId="3C2C4EF6" w:rsidR="00F91268" w:rsidRDefault="003A7383" w:rsidP="00852388">
      <w:pPr>
        <w:pStyle w:val="LogoEMF"/>
      </w:pPr>
      <w:r>
        <w:drawing>
          <wp:inline distT="0" distB="0" distL="0" distR="0" wp14:anchorId="0ADE0B43" wp14:editId="4EC9ABCE">
            <wp:extent cx="2422567" cy="24225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m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61" cy="24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268">
        <w:br w:type="page"/>
      </w:r>
    </w:p>
    <w:p w14:paraId="1122D57C" w14:textId="77777777" w:rsidR="005F0710" w:rsidRDefault="005F0710" w:rsidP="005F0710">
      <w:pPr>
        <w:pStyle w:val="TitreTMIndex"/>
      </w:pPr>
      <w:r>
        <w:lastRenderedPageBreak/>
        <w:t>Table des matières</w:t>
      </w:r>
    </w:p>
    <w:p w14:paraId="0064AAA7" w14:textId="77777777" w:rsidR="000E5CEB" w:rsidRDefault="000E5CEB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29613" w:history="1">
        <w:r w:rsidRPr="009E68A6">
          <w:rPr>
            <w:rStyle w:val="Lienhypertexte"/>
            <w:noProof/>
          </w:rPr>
          <w:t>1</w:t>
        </w:r>
        <w:r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Pr="009E68A6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_Toc51429613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F3696A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14" w:history="1">
        <w:r w:rsidR="000E5CEB" w:rsidRPr="009E68A6">
          <w:rPr>
            <w:rStyle w:val="Lienhypertexte"/>
            <w:noProof/>
          </w:rPr>
          <w:t>2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Contexte de l’application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_Toc51429614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4</w:t>
        </w:r>
        <w:r w:rsidR="000E5CEB">
          <w:rPr>
            <w:noProof/>
            <w:webHidden/>
          </w:rPr>
          <w:fldChar w:fldCharType="end"/>
        </w:r>
      </w:hyperlink>
    </w:p>
    <w:p w14:paraId="051FC973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15" w:history="1">
        <w:r w:rsidR="000E5CEB" w:rsidRPr="009E68A6">
          <w:rPr>
            <w:rStyle w:val="Lienhypertexte"/>
            <w:noProof/>
          </w:rPr>
          <w:t>3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Analyse des besoins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_Toc51429615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5</w:t>
        </w:r>
        <w:r w:rsidR="000E5CEB">
          <w:rPr>
            <w:noProof/>
            <w:webHidden/>
          </w:rPr>
          <w:fldChar w:fldCharType="end"/>
        </w:r>
      </w:hyperlink>
    </w:p>
    <w:p w14:paraId="2F7FFCA5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16" w:history="1">
        <w:r w:rsidR="000E5CEB" w:rsidRPr="009E68A6">
          <w:rPr>
            <w:rStyle w:val="Lienhypertexte"/>
            <w:noProof/>
          </w:rPr>
          <w:t>3.1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Use case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_Toc51429616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5</w:t>
        </w:r>
        <w:r w:rsidR="000E5CEB">
          <w:rPr>
            <w:noProof/>
            <w:webHidden/>
          </w:rPr>
          <w:fldChar w:fldCharType="end"/>
        </w:r>
      </w:hyperlink>
    </w:p>
    <w:p w14:paraId="5C0C24CD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17" w:history="1">
        <w:r w:rsidR="000E5CEB" w:rsidRPr="009E68A6">
          <w:rPr>
            <w:rStyle w:val="Lienhypertexte"/>
            <w:noProof/>
          </w:rPr>
          <w:t>3.2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Maquettes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_Toc51429617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5</w:t>
        </w:r>
        <w:r w:rsidR="000E5CEB">
          <w:rPr>
            <w:noProof/>
            <w:webHidden/>
          </w:rPr>
          <w:fldChar w:fldCharType="end"/>
        </w:r>
      </w:hyperlink>
    </w:p>
    <w:p w14:paraId="58ECA4A9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18" w:history="1">
        <w:r w:rsidR="000E5CEB" w:rsidRPr="009E68A6">
          <w:rPr>
            <w:rStyle w:val="Lienhypertexte"/>
            <w:noProof/>
          </w:rPr>
          <w:t>3.3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Diagrammes de séquences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_Toc51429618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5</w:t>
        </w:r>
        <w:r w:rsidR="000E5CEB">
          <w:rPr>
            <w:noProof/>
            <w:webHidden/>
          </w:rPr>
          <w:fldChar w:fldCharType="end"/>
        </w:r>
      </w:hyperlink>
    </w:p>
    <w:p w14:paraId="0975DF95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19" w:history="1">
        <w:r w:rsidR="000E5CEB" w:rsidRPr="009E68A6">
          <w:rPr>
            <w:rStyle w:val="Lienhypertexte"/>
            <w:noProof/>
          </w:rPr>
          <w:t>3.4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Diagrammes d’activités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_Toc51429619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5</w:t>
        </w:r>
        <w:r w:rsidR="000E5CEB">
          <w:rPr>
            <w:noProof/>
            <w:webHidden/>
          </w:rPr>
          <w:fldChar w:fldCharType="end"/>
        </w:r>
      </w:hyperlink>
    </w:p>
    <w:p w14:paraId="0A0F1818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20" w:history="1">
        <w:r w:rsidR="000E5CEB" w:rsidRPr="009E68A6">
          <w:rPr>
            <w:rStyle w:val="Lienhypertexte"/>
            <w:noProof/>
          </w:rPr>
          <w:t>4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Spécificités matérielles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_Toc51429620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6</w:t>
        </w:r>
        <w:r w:rsidR="000E5CEB">
          <w:rPr>
            <w:noProof/>
            <w:webHidden/>
          </w:rPr>
          <w:fldChar w:fldCharType="end"/>
        </w:r>
      </w:hyperlink>
    </w:p>
    <w:p w14:paraId="001C16B5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21" w:history="1">
        <w:r w:rsidR="000E5CEB" w:rsidRPr="009E68A6">
          <w:rPr>
            <w:rStyle w:val="Lienhypertexte"/>
            <w:noProof/>
          </w:rPr>
          <w:t>5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Spécificités logiciels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_Toc51429621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7</w:t>
        </w:r>
        <w:r w:rsidR="000E5CEB">
          <w:rPr>
            <w:noProof/>
            <w:webHidden/>
          </w:rPr>
          <w:fldChar w:fldCharType="end"/>
        </w:r>
      </w:hyperlink>
    </w:p>
    <w:p w14:paraId="509FC3E4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22" w:history="1">
        <w:r w:rsidR="000E5CEB" w:rsidRPr="009E68A6">
          <w:rPr>
            <w:rStyle w:val="Lienhypertexte"/>
            <w:noProof/>
          </w:rPr>
          <w:t>6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Conception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_Toc51429622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8</w:t>
        </w:r>
        <w:r w:rsidR="000E5CEB">
          <w:rPr>
            <w:noProof/>
            <w:webHidden/>
          </w:rPr>
          <w:fldChar w:fldCharType="end"/>
        </w:r>
      </w:hyperlink>
    </w:p>
    <w:p w14:paraId="1C2AED21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23" w:history="1">
        <w:r w:rsidR="000E5CEB" w:rsidRPr="009E68A6">
          <w:rPr>
            <w:rStyle w:val="Lienhypertexte"/>
            <w:noProof/>
          </w:rPr>
          <w:t>6.1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Frontend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_Toc51429623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8</w:t>
        </w:r>
        <w:r w:rsidR="000E5CEB">
          <w:rPr>
            <w:noProof/>
            <w:webHidden/>
          </w:rPr>
          <w:fldChar w:fldCharType="end"/>
        </w:r>
      </w:hyperlink>
    </w:p>
    <w:p w14:paraId="35D7D10C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24" w:history="1">
        <w:r w:rsidR="000E5CEB" w:rsidRPr="009E68A6">
          <w:rPr>
            <w:rStyle w:val="Lienhypertexte"/>
            <w:noProof/>
          </w:rPr>
          <w:t>6.2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Backend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_Toc51429624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8</w:t>
        </w:r>
        <w:r w:rsidR="000E5CEB">
          <w:rPr>
            <w:noProof/>
            <w:webHidden/>
          </w:rPr>
          <w:fldChar w:fldCharType="end"/>
        </w:r>
      </w:hyperlink>
    </w:p>
    <w:p w14:paraId="337B8CD5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25" w:history="1">
        <w:r w:rsidR="000E5CEB" w:rsidRPr="009E68A6">
          <w:rPr>
            <w:rStyle w:val="Lienhypertexte"/>
            <w:noProof/>
          </w:rPr>
          <w:t>6.3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Local Database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_Toc51429625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8</w:t>
        </w:r>
        <w:r w:rsidR="000E5CEB">
          <w:rPr>
            <w:noProof/>
            <w:webHidden/>
          </w:rPr>
          <w:fldChar w:fldCharType="end"/>
        </w:r>
      </w:hyperlink>
    </w:p>
    <w:p w14:paraId="25D68832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26" w:history="1">
        <w:r w:rsidR="000E5CEB" w:rsidRPr="009E68A6">
          <w:rPr>
            <w:rStyle w:val="Lienhypertexte"/>
            <w:noProof/>
          </w:rPr>
          <w:t>6.4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Global Database (V2)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_Toc51429626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8</w:t>
        </w:r>
        <w:r w:rsidR="000E5CEB">
          <w:rPr>
            <w:noProof/>
            <w:webHidden/>
          </w:rPr>
          <w:fldChar w:fldCharType="end"/>
        </w:r>
      </w:hyperlink>
    </w:p>
    <w:p w14:paraId="32339E36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27" w:history="1">
        <w:r w:rsidR="000E5CEB" w:rsidRPr="009E68A6">
          <w:rPr>
            <w:rStyle w:val="Lienhypertexte"/>
            <w:noProof/>
          </w:rPr>
          <w:t>7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Tests unitaires et fonctionnels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_Toc51429627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9</w:t>
        </w:r>
        <w:r w:rsidR="000E5CEB">
          <w:rPr>
            <w:noProof/>
            <w:webHidden/>
          </w:rPr>
          <w:fldChar w:fldCharType="end"/>
        </w:r>
      </w:hyperlink>
    </w:p>
    <w:p w14:paraId="0149525E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28" w:history="1">
        <w:r w:rsidR="000E5CEB" w:rsidRPr="009E68A6">
          <w:rPr>
            <w:rStyle w:val="Lienhypertexte"/>
            <w:noProof/>
          </w:rPr>
          <w:t>7.1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Tests unitaires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_Toc51429628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9</w:t>
        </w:r>
        <w:r w:rsidR="000E5CEB">
          <w:rPr>
            <w:noProof/>
            <w:webHidden/>
          </w:rPr>
          <w:fldChar w:fldCharType="end"/>
        </w:r>
      </w:hyperlink>
    </w:p>
    <w:p w14:paraId="74E97DF8" w14:textId="77777777" w:rsidR="000E5CEB" w:rsidRDefault="00684771">
      <w:pPr>
        <w:pStyle w:val="TM2"/>
        <w:tabs>
          <w:tab w:val="left" w:pos="880"/>
          <w:tab w:val="right" w:leader="dot" w:pos="9628"/>
        </w:tabs>
        <w:rPr>
          <w:rFonts w:eastAsiaTheme="minorEastAsia"/>
          <w:smallCaps w:val="0"/>
          <w:noProof/>
          <w:color w:val="auto"/>
          <w:sz w:val="22"/>
          <w:szCs w:val="22"/>
          <w:lang w:val="en-GB" w:eastAsia="en-GB"/>
        </w:rPr>
      </w:pPr>
      <w:hyperlink w:anchor="_Toc51429629" w:history="1">
        <w:r w:rsidR="000E5CEB" w:rsidRPr="009E68A6">
          <w:rPr>
            <w:rStyle w:val="Lienhypertexte"/>
            <w:noProof/>
          </w:rPr>
          <w:t>7.2</w:t>
        </w:r>
        <w:r w:rsidR="000E5CEB">
          <w:rPr>
            <w:rFonts w:eastAsiaTheme="minorEastAsia"/>
            <w:small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Tests fonctionnels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_Toc51429629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9</w:t>
        </w:r>
        <w:r w:rsidR="000E5CEB">
          <w:rPr>
            <w:noProof/>
            <w:webHidden/>
          </w:rPr>
          <w:fldChar w:fldCharType="end"/>
        </w:r>
      </w:hyperlink>
    </w:p>
    <w:p w14:paraId="3C92782C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30" w:history="1">
        <w:r w:rsidR="000E5CEB" w:rsidRPr="009E68A6">
          <w:rPr>
            <w:rStyle w:val="Lienhypertexte"/>
            <w:noProof/>
          </w:rPr>
          <w:t>8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Problèmes et solutions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_Toc51429630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10</w:t>
        </w:r>
        <w:r w:rsidR="000E5CEB">
          <w:rPr>
            <w:noProof/>
            <w:webHidden/>
          </w:rPr>
          <w:fldChar w:fldCharType="end"/>
        </w:r>
      </w:hyperlink>
    </w:p>
    <w:p w14:paraId="5A1916B6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31" w:history="1">
        <w:r w:rsidR="000E5CEB" w:rsidRPr="009E68A6">
          <w:rPr>
            <w:rStyle w:val="Lienhypertexte"/>
            <w:noProof/>
          </w:rPr>
          <w:t>9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Glossaire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_Toc51429631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11</w:t>
        </w:r>
        <w:r w:rsidR="000E5CEB">
          <w:rPr>
            <w:noProof/>
            <w:webHidden/>
          </w:rPr>
          <w:fldChar w:fldCharType="end"/>
        </w:r>
      </w:hyperlink>
    </w:p>
    <w:p w14:paraId="0F891F15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32" w:history="1">
        <w:r w:rsidR="000E5CEB" w:rsidRPr="009E68A6">
          <w:rPr>
            <w:rStyle w:val="Lienhypertexte"/>
            <w:noProof/>
          </w:rPr>
          <w:t>10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Structure du projet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_Toc51429632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12</w:t>
        </w:r>
        <w:r w:rsidR="000E5CEB">
          <w:rPr>
            <w:noProof/>
            <w:webHidden/>
          </w:rPr>
          <w:fldChar w:fldCharType="end"/>
        </w:r>
      </w:hyperlink>
    </w:p>
    <w:p w14:paraId="1A7A2FBD" w14:textId="77777777" w:rsidR="000E5CEB" w:rsidRDefault="00684771">
      <w:pPr>
        <w:pStyle w:val="TM1"/>
        <w:tabs>
          <w:tab w:val="left" w:pos="440"/>
          <w:tab w:val="right" w:leader="dot" w:pos="9628"/>
        </w:tabs>
        <w:rPr>
          <w:rFonts w:eastAsiaTheme="minorEastAsia"/>
          <w:b w:val="0"/>
          <w:bCs w:val="0"/>
          <w:caps w:val="0"/>
          <w:noProof/>
          <w:color w:val="auto"/>
          <w:sz w:val="22"/>
          <w:szCs w:val="22"/>
          <w:lang w:val="en-GB" w:eastAsia="en-GB"/>
        </w:rPr>
      </w:pPr>
      <w:hyperlink w:anchor="_Toc51429633" w:history="1">
        <w:r w:rsidR="000E5CEB" w:rsidRPr="009E68A6">
          <w:rPr>
            <w:rStyle w:val="Lienhypertexte"/>
            <w:noProof/>
          </w:rPr>
          <w:t>11</w:t>
        </w:r>
        <w:r w:rsidR="000E5CEB">
          <w:rPr>
            <w:rFonts w:eastAsiaTheme="minorEastAsia"/>
            <w:b w:val="0"/>
            <w:bCs w:val="0"/>
            <w:caps w:val="0"/>
            <w:noProof/>
            <w:color w:val="auto"/>
            <w:sz w:val="22"/>
            <w:szCs w:val="22"/>
            <w:lang w:val="en-GB" w:eastAsia="en-GB"/>
          </w:rPr>
          <w:tab/>
        </w:r>
        <w:r w:rsidR="000E5CEB" w:rsidRPr="009E68A6">
          <w:rPr>
            <w:rStyle w:val="Lienhypertexte"/>
            <w:noProof/>
          </w:rPr>
          <w:t>Bibliographie</w:t>
        </w:r>
        <w:r w:rsidR="000E5CEB">
          <w:rPr>
            <w:noProof/>
            <w:webHidden/>
          </w:rPr>
          <w:tab/>
        </w:r>
        <w:r w:rsidR="000E5CEB">
          <w:rPr>
            <w:noProof/>
            <w:webHidden/>
          </w:rPr>
          <w:fldChar w:fldCharType="begin"/>
        </w:r>
        <w:r w:rsidR="000E5CEB">
          <w:rPr>
            <w:noProof/>
            <w:webHidden/>
          </w:rPr>
          <w:instrText xml:space="preserve"> PAGEREF _Toc51429633 \h </w:instrText>
        </w:r>
        <w:r w:rsidR="000E5CEB">
          <w:rPr>
            <w:noProof/>
            <w:webHidden/>
          </w:rPr>
        </w:r>
        <w:r w:rsidR="000E5CEB">
          <w:rPr>
            <w:noProof/>
            <w:webHidden/>
          </w:rPr>
          <w:fldChar w:fldCharType="separate"/>
        </w:r>
        <w:r w:rsidR="000E5CEB">
          <w:rPr>
            <w:noProof/>
            <w:webHidden/>
          </w:rPr>
          <w:t>13</w:t>
        </w:r>
        <w:r w:rsidR="000E5CEB">
          <w:rPr>
            <w:noProof/>
            <w:webHidden/>
          </w:rPr>
          <w:fldChar w:fldCharType="end"/>
        </w:r>
      </w:hyperlink>
    </w:p>
    <w:p w14:paraId="5C862798" w14:textId="77777777" w:rsidR="005F0710" w:rsidRDefault="000E5CEB">
      <w:r>
        <w:fldChar w:fldCharType="end"/>
      </w:r>
    </w:p>
    <w:p w14:paraId="21A9EC6E" w14:textId="77777777" w:rsidR="00F91268" w:rsidRDefault="00F91268">
      <w:r>
        <w:br w:type="page"/>
      </w:r>
    </w:p>
    <w:p w14:paraId="0EDFF541" w14:textId="77777777" w:rsidR="00B926AC" w:rsidRDefault="005F0710" w:rsidP="00A405C9">
      <w:pPr>
        <w:pStyle w:val="Titre1"/>
      </w:pPr>
      <w:bookmarkStart w:id="2" w:name="_Toc51429586"/>
      <w:bookmarkStart w:id="3" w:name="_Toc51429613"/>
      <w:r w:rsidRPr="00A405C9">
        <w:lastRenderedPageBreak/>
        <w:t>Introduction</w:t>
      </w:r>
      <w:bookmarkEnd w:id="2"/>
      <w:bookmarkEnd w:id="3"/>
    </w:p>
    <w:p w14:paraId="40D0886B" w14:textId="564974D2" w:rsidR="001424EE" w:rsidRDefault="001424EE" w:rsidP="00A1407D">
      <w:r>
        <w:t xml:space="preserve">Le projet consiste à mettre en place une application mobile permettant d’enregistrer des éléments (nommés </w:t>
      </w:r>
      <w:r w:rsidRPr="001424EE">
        <w:rPr>
          <w:color w:val="FF0000"/>
        </w:rPr>
        <w:t>items</w:t>
      </w:r>
      <w:r w:rsidR="007E18E5">
        <w:t xml:space="preserve"> </w:t>
      </w:r>
      <w:r>
        <w:t xml:space="preserve">dans la suite du document) faisant parties d’une </w:t>
      </w:r>
      <w:r w:rsidR="00FA0841">
        <w:rPr>
          <w:color w:val="FF0000"/>
        </w:rPr>
        <w:t>collection</w:t>
      </w:r>
      <w:r w:rsidRPr="001424EE">
        <w:rPr>
          <w:color w:val="FF0000"/>
        </w:rPr>
        <w:t xml:space="preserve"> </w:t>
      </w:r>
      <w:r>
        <w:t xml:space="preserve">commune. Le but de l’application étant d’être la plus générique possible, </w:t>
      </w:r>
      <w:r w:rsidR="00CD0CDC">
        <w:t>ces collections</w:t>
      </w:r>
      <w:r>
        <w:t xml:space="preserve"> </w:t>
      </w:r>
      <w:r w:rsidR="001621C2">
        <w:t>sont</w:t>
      </w:r>
      <w:r>
        <w:t xml:space="preserve"> entièrement personnalisables par chaque utilisateur, via un système de </w:t>
      </w:r>
      <w:r w:rsidRPr="001424EE">
        <w:rPr>
          <w:color w:val="FF0000"/>
        </w:rPr>
        <w:t>types</w:t>
      </w:r>
      <w:r>
        <w:t xml:space="preserve">. Par exemple, un utilisateur souhaite enregistrer et </w:t>
      </w:r>
      <w:r w:rsidR="004A4B86">
        <w:t>évaluer</w:t>
      </w:r>
      <w:r>
        <w:t xml:space="preserve"> les bières qu’il consomme</w:t>
      </w:r>
      <w:r w:rsidR="004D10A6">
        <w:t> :</w:t>
      </w:r>
    </w:p>
    <w:p w14:paraId="1B0E477E" w14:textId="09B0EF18" w:rsidR="001424EE" w:rsidRDefault="001424EE" w:rsidP="001424EE">
      <w:pPr>
        <w:pStyle w:val="Paragraphedeliste"/>
        <w:numPr>
          <w:ilvl w:val="0"/>
          <w:numId w:val="19"/>
        </w:numPr>
      </w:pPr>
      <w:r>
        <w:t xml:space="preserve">La </w:t>
      </w:r>
      <w:r w:rsidR="00EE509C">
        <w:t>collection</w:t>
      </w:r>
      <w:r>
        <w:t xml:space="preserve"> est "bière"</w:t>
      </w:r>
    </w:p>
    <w:p w14:paraId="0DD95F5A" w14:textId="77777777" w:rsidR="001424EE" w:rsidRDefault="001424EE" w:rsidP="001424EE">
      <w:pPr>
        <w:pStyle w:val="Paragraphedeliste"/>
        <w:numPr>
          <w:ilvl w:val="0"/>
          <w:numId w:val="19"/>
        </w:numPr>
      </w:pPr>
      <w:r>
        <w:t>Les items sont les différentes bières qu’il boit et enregistre</w:t>
      </w:r>
    </w:p>
    <w:p w14:paraId="672BCA79" w14:textId="77777777" w:rsidR="001424EE" w:rsidRDefault="001424EE" w:rsidP="001424EE">
      <w:pPr>
        <w:pStyle w:val="Paragraphedeliste"/>
        <w:numPr>
          <w:ilvl w:val="0"/>
          <w:numId w:val="19"/>
        </w:numPr>
      </w:pPr>
      <w:r>
        <w:t>Les types sont les données qu’il souhaite enregistrer pour ses bières</w:t>
      </w:r>
    </w:p>
    <w:p w14:paraId="16036870" w14:textId="77777777" w:rsidR="001424EE" w:rsidRDefault="001424EE" w:rsidP="001424EE">
      <w:pPr>
        <w:pStyle w:val="Paragraphedeliste"/>
        <w:numPr>
          <w:ilvl w:val="1"/>
          <w:numId w:val="19"/>
        </w:numPr>
      </w:pPr>
      <w:r>
        <w:t>Photo</w:t>
      </w:r>
    </w:p>
    <w:p w14:paraId="1BCA5A6B" w14:textId="77777777" w:rsidR="001424EE" w:rsidRDefault="001424EE" w:rsidP="001424EE">
      <w:pPr>
        <w:pStyle w:val="Paragraphedeliste"/>
        <w:numPr>
          <w:ilvl w:val="1"/>
          <w:numId w:val="19"/>
        </w:numPr>
      </w:pPr>
      <w:r>
        <w:t>Pourcentage d’alcool</w:t>
      </w:r>
    </w:p>
    <w:p w14:paraId="3CFB8A85" w14:textId="77777777" w:rsidR="001424EE" w:rsidRDefault="001424EE" w:rsidP="001424EE">
      <w:pPr>
        <w:pStyle w:val="Paragraphedeliste"/>
        <w:numPr>
          <w:ilvl w:val="1"/>
          <w:numId w:val="19"/>
        </w:numPr>
      </w:pPr>
      <w:r>
        <w:t>Marque</w:t>
      </w:r>
    </w:p>
    <w:p w14:paraId="18FDED61" w14:textId="17D2C69A" w:rsidR="001424EE" w:rsidRDefault="004A4B86" w:rsidP="001424EE">
      <w:pPr>
        <w:pStyle w:val="Paragraphedeliste"/>
        <w:numPr>
          <w:ilvl w:val="1"/>
          <w:numId w:val="19"/>
        </w:numPr>
      </w:pPr>
      <w:r>
        <w:t>Evaluation</w:t>
      </w:r>
      <w:r w:rsidR="001424EE">
        <w:t xml:space="preserve"> (de 0 à 5 étoiles)</w:t>
      </w:r>
    </w:p>
    <w:p w14:paraId="60886CA4" w14:textId="1098CD84" w:rsidR="001424EE" w:rsidRDefault="001424EE" w:rsidP="001424EE">
      <w:pPr>
        <w:pStyle w:val="Paragraphedeliste"/>
        <w:numPr>
          <w:ilvl w:val="1"/>
          <w:numId w:val="19"/>
        </w:numPr>
      </w:pPr>
      <w:r>
        <w:t>…</w:t>
      </w:r>
    </w:p>
    <w:p w14:paraId="4F5FCDCE" w14:textId="15D96DE1" w:rsidR="00106B4C" w:rsidRDefault="00106B4C" w:rsidP="00106B4C">
      <w:r>
        <w:t>L’application est planifiée pour être développée en 2 versions distinctes et distantes dans le temps. La seconde version remplacera la première</w:t>
      </w:r>
      <w:r w:rsidR="009672D6">
        <w:t xml:space="preserve"> en y ajoutant de nombreuses fonctionnalités. Cette seconde version n’est pas décrite en longueur ici, mais certaines fonctionnalités sont citées et indiquées </w:t>
      </w:r>
      <w:r w:rsidR="00D77043">
        <w:t>avec le terme "V2" entre parenthèses.</w:t>
      </w:r>
    </w:p>
    <w:p w14:paraId="6CBCB794" w14:textId="5294AD94" w:rsidR="001424EE" w:rsidRDefault="00777A5B" w:rsidP="004D10A6">
      <w:pPr>
        <w:pStyle w:val="Titre2"/>
      </w:pPr>
      <w:r>
        <w:t xml:space="preserve">Terminologie : </w:t>
      </w:r>
      <w:r w:rsidR="00FA0841">
        <w:t>Collection</w:t>
      </w:r>
    </w:p>
    <w:p w14:paraId="1CEA05FD" w14:textId="44BDBFB7" w:rsidR="00E30923" w:rsidRDefault="00227D67" w:rsidP="00E30923">
      <w:r>
        <w:t xml:space="preserve">Une </w:t>
      </w:r>
      <w:r w:rsidR="00FA0841">
        <w:t>collection</w:t>
      </w:r>
      <w:r>
        <w:t xml:space="preserve"> représente </w:t>
      </w:r>
      <w:r w:rsidR="00FA0841">
        <w:t>la catégorie des objets qui y seront enregistrés.</w:t>
      </w:r>
      <w:r w:rsidR="00E30923">
        <w:t xml:space="preserve"> On peut citer par exemple une collection "Jeux vidéo" pour un utilisateur souhaitant en faire la liste et </w:t>
      </w:r>
      <w:r w:rsidR="004A4B86">
        <w:t xml:space="preserve">les évaluer par catégorie (graphisme, histoire, …). Un autre exemple </w:t>
      </w:r>
      <w:r w:rsidR="0075137C">
        <w:t>peut être la liste des musées visités, avec leur location</w:t>
      </w:r>
      <w:r w:rsidR="00196984">
        <w:t>.</w:t>
      </w:r>
    </w:p>
    <w:p w14:paraId="3E70BB3A" w14:textId="0DDB38C1" w:rsidR="002413A1" w:rsidRPr="00227D67" w:rsidRDefault="002413A1" w:rsidP="00E30923">
      <w:r>
        <w:t xml:space="preserve">Les utilisateurs pourront créer leur propre collection (sans limite de nombre), mais des </w:t>
      </w:r>
      <w:r w:rsidR="002C2C1A">
        <w:t>modèles (</w:t>
      </w:r>
      <w:proofErr w:type="spellStart"/>
      <w:r w:rsidR="002C2C1A">
        <w:t>templates</w:t>
      </w:r>
      <w:proofErr w:type="spellEnd"/>
      <w:r w:rsidR="002C2C1A">
        <w:t>)</w:t>
      </w:r>
      <w:r w:rsidR="0039797D">
        <w:t xml:space="preserve"> seront mis à disposition.</w:t>
      </w:r>
    </w:p>
    <w:p w14:paraId="31C509BA" w14:textId="0F9BC424" w:rsidR="004D10A6" w:rsidRDefault="00777A5B" w:rsidP="004D10A6">
      <w:pPr>
        <w:pStyle w:val="Titre2"/>
      </w:pPr>
      <w:r>
        <w:t xml:space="preserve">Terminologie : </w:t>
      </w:r>
      <w:r w:rsidR="004D10A6">
        <w:t>Item</w:t>
      </w:r>
    </w:p>
    <w:p w14:paraId="65C056AB" w14:textId="5B772D2C" w:rsidR="00AE01CF" w:rsidRPr="00AE01CF" w:rsidRDefault="00AE01CF" w:rsidP="00AE01CF">
      <w:r>
        <w:t xml:space="preserve">Un item est un élément </w:t>
      </w:r>
      <w:r w:rsidR="00766074">
        <w:t xml:space="preserve">de la </w:t>
      </w:r>
      <w:r w:rsidR="00EE509C">
        <w:t>collection</w:t>
      </w:r>
      <w:r w:rsidR="00766074">
        <w:t xml:space="preserve">. Cet élément </w:t>
      </w:r>
      <w:r w:rsidR="00437B1F">
        <w:t xml:space="preserve">possède </w:t>
      </w:r>
      <w:r w:rsidR="00766074">
        <w:t xml:space="preserve">des valeurs pour chaque type de la </w:t>
      </w:r>
      <w:r w:rsidR="00EE509C">
        <w:t>collection</w:t>
      </w:r>
      <w:r w:rsidR="00766074">
        <w:t xml:space="preserve"> (</w:t>
      </w:r>
      <w:r w:rsidR="00B72E73">
        <w:t>il est possible que la valeur ne soit pas définie sur certains types). Pour reprendre les mêmes exemples que le</w:t>
      </w:r>
      <w:r w:rsidR="00EE509C">
        <w:t xml:space="preserve"> chapitre précéd</w:t>
      </w:r>
      <w:r w:rsidR="00220D17">
        <w:t>ent</w:t>
      </w:r>
      <w:r w:rsidR="00437B1F">
        <w:t>, il est possible d’avoir</w:t>
      </w:r>
      <w:r w:rsidR="00B72E73">
        <w:t xml:space="preserve"> </w:t>
      </w:r>
      <w:r w:rsidR="00437B1F">
        <w:t>en</w:t>
      </w:r>
      <w:r w:rsidR="00B72E73">
        <w:t xml:space="preserve"> item le jeu "</w:t>
      </w:r>
      <w:r w:rsidR="00AA7F95">
        <w:t xml:space="preserve">Super </w:t>
      </w:r>
      <w:proofErr w:type="spellStart"/>
      <w:r w:rsidR="00AA7F95">
        <w:t>Meat</w:t>
      </w:r>
      <w:proofErr w:type="spellEnd"/>
      <w:r w:rsidR="00AA7F95">
        <w:t xml:space="preserve"> Boy" pour la </w:t>
      </w:r>
      <w:r w:rsidR="00220D17">
        <w:t>collection</w:t>
      </w:r>
      <w:r w:rsidR="00AA7F95">
        <w:t xml:space="preserve"> "Jeux vidéo" et le Musée du Louvre pour </w:t>
      </w:r>
      <w:r w:rsidR="00674E83">
        <w:t xml:space="preserve">la </w:t>
      </w:r>
      <w:r w:rsidR="00220D17">
        <w:t>collection</w:t>
      </w:r>
      <w:r w:rsidR="00674E83">
        <w:t xml:space="preserve"> "Musées visités".</w:t>
      </w:r>
    </w:p>
    <w:p w14:paraId="041B48BD" w14:textId="3952264C" w:rsidR="004D10A6" w:rsidRDefault="00777A5B" w:rsidP="004D10A6">
      <w:pPr>
        <w:pStyle w:val="Titre2"/>
      </w:pPr>
      <w:r>
        <w:t xml:space="preserve">Terminologie : </w:t>
      </w:r>
      <w:r w:rsidR="004D10A6">
        <w:t>Type</w:t>
      </w:r>
    </w:p>
    <w:p w14:paraId="1F93F738" w14:textId="24C7965F" w:rsidR="00674E83" w:rsidRDefault="009551C1" w:rsidP="00674E83">
      <w:r>
        <w:t>Le but des types est de permettre à l’application d’être l</w:t>
      </w:r>
      <w:r w:rsidR="002C2C1A">
        <w:t>a</w:t>
      </w:r>
      <w:r>
        <w:t xml:space="preserve"> plus générale possible</w:t>
      </w:r>
      <w:r w:rsidR="002C2C1A">
        <w:t xml:space="preserve">. De nombreux types </w:t>
      </w:r>
      <w:r w:rsidR="00463C3D">
        <w:t>sont</w:t>
      </w:r>
      <w:r w:rsidR="002C2C1A">
        <w:t xml:space="preserve"> mis à disposition de base, mais l’utilisateur </w:t>
      </w:r>
      <w:r w:rsidR="00463C3D">
        <w:t>peut</w:t>
      </w:r>
      <w:r w:rsidR="002C2C1A">
        <w:t xml:space="preserve"> aussi les personnaliser ou en créer des nouveaux.</w:t>
      </w:r>
      <w:r w:rsidR="00E55AAB">
        <w:t xml:space="preserve"> </w:t>
      </w:r>
      <w:r w:rsidR="00FC1EC2">
        <w:t xml:space="preserve">En reprenant les mêmes exemples que précédemment, on peut décider d’avoir </w:t>
      </w:r>
      <w:r w:rsidR="00966130">
        <w:t xml:space="preserve">par exemple les types suivants pour la </w:t>
      </w:r>
      <w:r w:rsidR="00EE509C">
        <w:t>collection</w:t>
      </w:r>
      <w:r w:rsidR="00966130">
        <w:t xml:space="preserve"> "Jeux vidéo" :</w:t>
      </w:r>
    </w:p>
    <w:p w14:paraId="11860470" w14:textId="5DAABDE1" w:rsidR="00885D2C" w:rsidRDefault="00885D2C" w:rsidP="00966130">
      <w:pPr>
        <w:pStyle w:val="Paragraphedeliste"/>
        <w:numPr>
          <w:ilvl w:val="0"/>
          <w:numId w:val="21"/>
        </w:numPr>
      </w:pPr>
      <w:r>
        <w:t xml:space="preserve">Note globale : nombre compris dans [1, 1.5, 2, 2.5, 3, 3.5, 4, 4.5, 5] représenté par des </w:t>
      </w:r>
      <w:r w:rsidR="008553B8">
        <w:t>étoiles</w:t>
      </w:r>
    </w:p>
    <w:p w14:paraId="4DD9165B" w14:textId="20E1CD19" w:rsidR="00966130" w:rsidRDefault="00966130" w:rsidP="00966130">
      <w:pPr>
        <w:pStyle w:val="Paragraphedeliste"/>
        <w:numPr>
          <w:ilvl w:val="0"/>
          <w:numId w:val="21"/>
        </w:numPr>
      </w:pPr>
      <w:r>
        <w:t>Note graphisme : nombre entier, entre 1 et 10</w:t>
      </w:r>
    </w:p>
    <w:p w14:paraId="3CDE7B60" w14:textId="37298B88" w:rsidR="00966130" w:rsidRDefault="008553B8" w:rsidP="00966130">
      <w:pPr>
        <w:pStyle w:val="Paragraphedeliste"/>
        <w:numPr>
          <w:ilvl w:val="0"/>
          <w:numId w:val="21"/>
        </w:numPr>
      </w:pPr>
      <w:r>
        <w:t>Jaquette : image</w:t>
      </w:r>
    </w:p>
    <w:p w14:paraId="7247B2DB" w14:textId="25B9F625" w:rsidR="008553B8" w:rsidRDefault="008553B8" w:rsidP="00966130">
      <w:pPr>
        <w:pStyle w:val="Paragraphedeliste"/>
        <w:numPr>
          <w:ilvl w:val="0"/>
          <w:numId w:val="21"/>
        </w:numPr>
      </w:pPr>
      <w:r>
        <w:t>Editeur : chaîne de caractère</w:t>
      </w:r>
      <w:r w:rsidR="004313A3">
        <w:t>s</w:t>
      </w:r>
    </w:p>
    <w:p w14:paraId="6A24B56B" w14:textId="33054EB6" w:rsidR="00D16335" w:rsidRDefault="00D16335" w:rsidP="00966130">
      <w:pPr>
        <w:pStyle w:val="Paragraphedeliste"/>
        <w:numPr>
          <w:ilvl w:val="0"/>
          <w:numId w:val="21"/>
        </w:numPr>
      </w:pPr>
      <w:r>
        <w:t>Catégorie : élément d’une liste [aventure, action, …]</w:t>
      </w:r>
    </w:p>
    <w:p w14:paraId="6DA97D72" w14:textId="3A03965F" w:rsidR="00D16335" w:rsidRDefault="00D16335" w:rsidP="00D16335">
      <w:r>
        <w:lastRenderedPageBreak/>
        <w:t xml:space="preserve">Dans le cas de la </w:t>
      </w:r>
      <w:r w:rsidR="00EE509C">
        <w:t>collection</w:t>
      </w:r>
      <w:r>
        <w:t xml:space="preserve"> "Musées visités", on peut retrouver :</w:t>
      </w:r>
    </w:p>
    <w:p w14:paraId="4FE98046" w14:textId="151F6B0D" w:rsidR="00D16335" w:rsidRDefault="00B620CC" w:rsidP="00D16335">
      <w:pPr>
        <w:pStyle w:val="Paragraphedeliste"/>
        <w:numPr>
          <w:ilvl w:val="0"/>
          <w:numId w:val="22"/>
        </w:numPr>
      </w:pPr>
      <w:r>
        <w:t xml:space="preserve">Position géographique : localisation Google </w:t>
      </w:r>
      <w:proofErr w:type="spellStart"/>
      <w:r>
        <w:t>Maps</w:t>
      </w:r>
      <w:proofErr w:type="spellEnd"/>
    </w:p>
    <w:p w14:paraId="715A8053" w14:textId="72753C8F" w:rsidR="00B620CC" w:rsidRDefault="00D21F65" w:rsidP="00D16335">
      <w:pPr>
        <w:pStyle w:val="Paragraphedeliste"/>
        <w:numPr>
          <w:ilvl w:val="0"/>
          <w:numId w:val="22"/>
        </w:numPr>
      </w:pPr>
      <w:r>
        <w:t>Liste des œuvres majeurs : liste de chaînes de caractères</w:t>
      </w:r>
    </w:p>
    <w:p w14:paraId="2707AF3B" w14:textId="2DE76A49" w:rsidR="009817C9" w:rsidRPr="00674E83" w:rsidRDefault="009817C9" w:rsidP="00E84010">
      <w:pPr>
        <w:pStyle w:val="Paragraphedeliste"/>
        <w:numPr>
          <w:ilvl w:val="0"/>
          <w:numId w:val="22"/>
        </w:numPr>
      </w:pPr>
      <w:r>
        <w:t>Prix d’entrée : valeur monétaire</w:t>
      </w:r>
    </w:p>
    <w:p w14:paraId="57A62A0B" w14:textId="21E5507B" w:rsidR="00777A5B" w:rsidRDefault="00777A5B" w:rsidP="00777A5B">
      <w:pPr>
        <w:pStyle w:val="Titre2"/>
      </w:pPr>
      <w:r>
        <w:t>Technologie</w:t>
      </w:r>
    </w:p>
    <w:p w14:paraId="754D4FFA" w14:textId="6DA89C94" w:rsidR="00E84010" w:rsidRDefault="00E84010" w:rsidP="00E84010">
      <w:pPr>
        <w:pStyle w:val="Titre3"/>
      </w:pPr>
      <w:r>
        <w:t>Frontend</w:t>
      </w:r>
    </w:p>
    <w:p w14:paraId="788BC938" w14:textId="3E8C8245" w:rsidR="00E84010" w:rsidRDefault="00E84010" w:rsidP="00E84010">
      <w:r>
        <w:t xml:space="preserve">Le frontend </w:t>
      </w:r>
      <w:r w:rsidR="00F5615C">
        <w:t>est</w:t>
      </w:r>
      <w:r>
        <w:t xml:space="preserve"> réalisé avec la technologie JavaScript moderne </w:t>
      </w:r>
      <w:proofErr w:type="spellStart"/>
      <w:r>
        <w:t>React</w:t>
      </w:r>
      <w:proofErr w:type="spellEnd"/>
      <w:r>
        <w:t xml:space="preserve"> Native, permettant ainsi un </w:t>
      </w:r>
      <w:r w:rsidR="00747B76">
        <w:t>code indépendant de la plateforme (Android ou IOS).</w:t>
      </w:r>
      <w:r w:rsidR="00145CAE">
        <w:t xml:space="preserve"> Le téléphone portable de l’utilisateur est nommé téléphone hôte dans la suite du document.</w:t>
      </w:r>
    </w:p>
    <w:p w14:paraId="066F15D2" w14:textId="6F5F712E" w:rsidR="00B50C17" w:rsidRDefault="00B50C17" w:rsidP="00B50C17">
      <w:pPr>
        <w:pStyle w:val="Paragraphedeliste"/>
        <w:numPr>
          <w:ilvl w:val="0"/>
          <w:numId w:val="23"/>
        </w:numPr>
      </w:pPr>
      <w:r>
        <w:t xml:space="preserve">Application </w:t>
      </w:r>
      <w:proofErr w:type="spellStart"/>
      <w:r>
        <w:t>React</w:t>
      </w:r>
      <w:proofErr w:type="spellEnd"/>
      <w:r>
        <w:t xml:space="preserve"> Native sur téléphone </w:t>
      </w:r>
      <w:r w:rsidR="00145CAE">
        <w:t>hôte</w:t>
      </w:r>
    </w:p>
    <w:p w14:paraId="198881A4" w14:textId="6EE9C457" w:rsidR="00B50C17" w:rsidRDefault="00A53D4D" w:rsidP="00B50C17">
      <w:pPr>
        <w:pStyle w:val="Paragraphedeliste"/>
        <w:numPr>
          <w:ilvl w:val="0"/>
          <w:numId w:val="23"/>
        </w:numPr>
      </w:pPr>
      <w:r>
        <w:t xml:space="preserve">Appareil(s) photo(s) du téléphone </w:t>
      </w:r>
      <w:r w:rsidR="00145CAE">
        <w:t>hôte</w:t>
      </w:r>
    </w:p>
    <w:p w14:paraId="7C04B7FC" w14:textId="33E91167" w:rsidR="00A53D4D" w:rsidRPr="00E84010" w:rsidRDefault="00A53D4D" w:rsidP="00555C90">
      <w:pPr>
        <w:pStyle w:val="Paragraphedeliste"/>
        <w:numPr>
          <w:ilvl w:val="0"/>
          <w:numId w:val="23"/>
        </w:numPr>
      </w:pPr>
      <w:r>
        <w:t xml:space="preserve">Système de géolocalisation du téléphone </w:t>
      </w:r>
      <w:r w:rsidR="00145CAE">
        <w:t>hôte</w:t>
      </w:r>
    </w:p>
    <w:p w14:paraId="25A2FCE1" w14:textId="0B60E483" w:rsidR="00E84010" w:rsidRDefault="00E84010" w:rsidP="00E84010">
      <w:pPr>
        <w:pStyle w:val="Titre3"/>
      </w:pPr>
      <w:r>
        <w:t>Backend</w:t>
      </w:r>
    </w:p>
    <w:p w14:paraId="1F2B3D39" w14:textId="073BE679" w:rsidR="00555C90" w:rsidRDefault="00555C90" w:rsidP="00555C90">
      <w:r>
        <w:t xml:space="preserve">Le backend </w:t>
      </w:r>
      <w:r w:rsidR="00F5615C">
        <w:t>est</w:t>
      </w:r>
      <w:r>
        <w:t xml:space="preserve"> principalement </w:t>
      </w:r>
      <w:r w:rsidR="00F5615C">
        <w:t xml:space="preserve">réalisé directement sur l’application en </w:t>
      </w:r>
      <w:proofErr w:type="spellStart"/>
      <w:r w:rsidR="00F5615C">
        <w:t>React</w:t>
      </w:r>
      <w:proofErr w:type="spellEnd"/>
      <w:r w:rsidR="00F5615C">
        <w:t xml:space="preserve"> Native, mais un serveur </w:t>
      </w:r>
      <w:r w:rsidR="00EE509C">
        <w:t xml:space="preserve">distant </w:t>
      </w:r>
      <w:r w:rsidR="00F5615C">
        <w:t xml:space="preserve">est aussi présent </w:t>
      </w:r>
      <w:r w:rsidR="00EE509C">
        <w:t>pour gérer les utilisateurs et les collections</w:t>
      </w:r>
      <w:r w:rsidR="007268E4">
        <w:t xml:space="preserve"> synchronisées (V2).</w:t>
      </w:r>
    </w:p>
    <w:p w14:paraId="200553C6" w14:textId="2A7F2AFC" w:rsidR="007268E4" w:rsidRDefault="007268E4" w:rsidP="007268E4">
      <w:pPr>
        <w:pStyle w:val="Paragraphedeliste"/>
        <w:numPr>
          <w:ilvl w:val="0"/>
          <w:numId w:val="24"/>
        </w:numPr>
      </w:pPr>
      <w:r>
        <w:t xml:space="preserve">Application </w:t>
      </w:r>
      <w:proofErr w:type="spellStart"/>
      <w:r>
        <w:t>React</w:t>
      </w:r>
      <w:proofErr w:type="spellEnd"/>
      <w:r>
        <w:t xml:space="preserve"> Native sur téléphone </w:t>
      </w:r>
      <w:r w:rsidR="00145CAE">
        <w:t>hôte</w:t>
      </w:r>
    </w:p>
    <w:p w14:paraId="0A7DB5EB" w14:textId="7FBD7875" w:rsidR="007268E4" w:rsidRPr="00555C90" w:rsidRDefault="007268E4" w:rsidP="007268E4">
      <w:pPr>
        <w:pStyle w:val="Paragraphedeliste"/>
        <w:numPr>
          <w:ilvl w:val="0"/>
          <w:numId w:val="24"/>
        </w:numPr>
      </w:pPr>
      <w:r>
        <w:t>Serveur Node.JS distant</w:t>
      </w:r>
    </w:p>
    <w:p w14:paraId="177BB961" w14:textId="743E4EC1" w:rsidR="00E84010" w:rsidRDefault="00E84010" w:rsidP="00E84010">
      <w:pPr>
        <w:pStyle w:val="Titre3"/>
      </w:pPr>
      <w:proofErr w:type="spellStart"/>
      <w:r>
        <w:t>Database</w:t>
      </w:r>
      <w:r w:rsidR="00A53D4D">
        <w:t>s</w:t>
      </w:r>
      <w:proofErr w:type="spellEnd"/>
    </w:p>
    <w:p w14:paraId="15602AF1" w14:textId="6BA0D75E" w:rsidR="003B7C61" w:rsidRDefault="003B7C61" w:rsidP="003B7C61">
      <w:r>
        <w:t xml:space="preserve">Deux types de bases de données sont utilisées pour ce projet. La première est le stockage local (sur le téléphone) des données (collections, items et types). </w:t>
      </w:r>
      <w:r w:rsidR="008D4173">
        <w:t>L’enregistrement de ces informations ne nécessite pas d’envoi à un serveur externe</w:t>
      </w:r>
      <w:r w:rsidR="00545611">
        <w:t>, mais nécessite les permissions d’accès et d’enregistrement des données sur le téléphone hôte.</w:t>
      </w:r>
    </w:p>
    <w:p w14:paraId="1473187A" w14:textId="61A86D50" w:rsidR="00145CAE" w:rsidRPr="003B7C61" w:rsidRDefault="00145CAE" w:rsidP="003B7C61">
      <w:r>
        <w:t>La seconde base de données permet d’enregistrer les utilisateurs (V2) et les catégories synchronisées (V2).</w:t>
      </w:r>
    </w:p>
    <w:p w14:paraId="264912A4" w14:textId="77777777" w:rsidR="00A1407D" w:rsidRDefault="00A1407D" w:rsidP="00A1407D"/>
    <w:p w14:paraId="1EDB871A" w14:textId="3064CE3F" w:rsidR="004D10A6" w:rsidRPr="00A1407D" w:rsidRDefault="004D10A6" w:rsidP="00A1407D">
      <w:pPr>
        <w:sectPr w:rsidR="004D10A6" w:rsidRPr="00A1407D" w:rsidSect="00891D55">
          <w:headerReference w:type="default" r:id="rId9"/>
          <w:footerReference w:type="default" r:id="rId10"/>
          <w:footerReference w:type="first" r:id="rId11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66DABE4B" w14:textId="77777777" w:rsidR="00B926AC" w:rsidRDefault="000E5CEB" w:rsidP="008544D4">
      <w:pPr>
        <w:pStyle w:val="Titre1"/>
      </w:pPr>
      <w:bookmarkStart w:id="4" w:name="_Toc51429587"/>
      <w:bookmarkStart w:id="5" w:name="_Toc51429614"/>
      <w:r>
        <w:lastRenderedPageBreak/>
        <w:t>Contexte de l’application</w:t>
      </w:r>
      <w:bookmarkEnd w:id="4"/>
      <w:bookmarkEnd w:id="5"/>
    </w:p>
    <w:p w14:paraId="70C338E1" w14:textId="77777777" w:rsidR="008544D4" w:rsidRDefault="008544D4" w:rsidP="00B926AC"/>
    <w:p w14:paraId="0C6A16B0" w14:textId="77777777" w:rsidR="004A1BDF" w:rsidRPr="00B926AC" w:rsidRDefault="004A1BDF" w:rsidP="00B926AC">
      <w:pPr>
        <w:sectPr w:rsidR="004A1BDF" w:rsidRPr="00B926AC" w:rsidSect="00EB72A2">
          <w:headerReference w:type="first" r:id="rId12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CF516A8" w14:textId="77777777" w:rsidR="000E5CEB" w:rsidRDefault="000E5CEB" w:rsidP="00B926AC">
      <w:pPr>
        <w:pStyle w:val="Titre1"/>
      </w:pPr>
      <w:bookmarkStart w:id="6" w:name="_Toc51429588"/>
      <w:bookmarkStart w:id="7" w:name="_Toc51429615"/>
      <w:r>
        <w:lastRenderedPageBreak/>
        <w:t>Analyse des besoins</w:t>
      </w:r>
      <w:bookmarkEnd w:id="6"/>
      <w:bookmarkEnd w:id="7"/>
    </w:p>
    <w:p w14:paraId="41731821" w14:textId="04D8B9E9" w:rsidR="000E5CEB" w:rsidRDefault="000E5CEB" w:rsidP="000E5CEB">
      <w:pPr>
        <w:pStyle w:val="Titre2"/>
      </w:pPr>
      <w:bookmarkStart w:id="8" w:name="_Toc51429589"/>
      <w:bookmarkStart w:id="9" w:name="_Toc51429616"/>
      <w:r>
        <w:t>Use case</w:t>
      </w:r>
      <w:bookmarkEnd w:id="8"/>
      <w:bookmarkEnd w:id="9"/>
    </w:p>
    <w:p w14:paraId="0960C6B0" w14:textId="65E93951" w:rsidR="006C184C" w:rsidRPr="006C184C" w:rsidRDefault="006C184C" w:rsidP="006C184C">
      <w:r>
        <w:rPr>
          <w:noProof/>
        </w:rPr>
        <w:drawing>
          <wp:inline distT="0" distB="0" distL="0" distR="0" wp14:anchorId="4C667CC1" wp14:editId="7E42DB6F">
            <wp:extent cx="6118225" cy="51371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25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16F72" w14:textId="77777777" w:rsidR="000E5CEB" w:rsidRDefault="000E5CEB" w:rsidP="000E5CEB">
      <w:pPr>
        <w:pStyle w:val="Titre2"/>
      </w:pPr>
      <w:bookmarkStart w:id="10" w:name="_Toc51429590"/>
      <w:bookmarkStart w:id="11" w:name="_Toc51429617"/>
      <w:r>
        <w:t>Maquettes</w:t>
      </w:r>
      <w:bookmarkEnd w:id="10"/>
      <w:bookmarkEnd w:id="11"/>
    </w:p>
    <w:p w14:paraId="55CD50DD" w14:textId="77777777" w:rsidR="000E5CEB" w:rsidRDefault="000E5CEB" w:rsidP="000E5CEB">
      <w:pPr>
        <w:pStyle w:val="Titre2"/>
      </w:pPr>
      <w:bookmarkStart w:id="12" w:name="_Toc51429591"/>
      <w:bookmarkStart w:id="13" w:name="_Toc51429618"/>
      <w:r>
        <w:t>Diagrammes de séquences</w:t>
      </w:r>
      <w:bookmarkEnd w:id="12"/>
      <w:bookmarkEnd w:id="13"/>
    </w:p>
    <w:p w14:paraId="40A41037" w14:textId="77777777" w:rsidR="000E5CEB" w:rsidRDefault="000E5CEB" w:rsidP="000E5CEB">
      <w:pPr>
        <w:pStyle w:val="Titre2"/>
      </w:pPr>
      <w:bookmarkStart w:id="14" w:name="_Toc51429592"/>
      <w:bookmarkStart w:id="15" w:name="_Toc51429619"/>
      <w:r>
        <w:t>Diagrammes d’activités</w:t>
      </w:r>
      <w:bookmarkEnd w:id="14"/>
      <w:bookmarkEnd w:id="15"/>
    </w:p>
    <w:p w14:paraId="710EF754" w14:textId="77777777" w:rsidR="000E5CEB" w:rsidRDefault="000E5CEB" w:rsidP="00B926AC">
      <w:pPr>
        <w:pStyle w:val="Titre1"/>
      </w:pPr>
      <w:bookmarkStart w:id="16" w:name="_Toc51429593"/>
      <w:bookmarkStart w:id="17" w:name="_Toc51429620"/>
      <w:r>
        <w:lastRenderedPageBreak/>
        <w:t>Spécificités matérielles</w:t>
      </w:r>
      <w:bookmarkEnd w:id="16"/>
      <w:bookmarkEnd w:id="17"/>
    </w:p>
    <w:p w14:paraId="66333A30" w14:textId="77777777" w:rsidR="000E5CEB" w:rsidRPr="000E5CEB" w:rsidRDefault="000E5CEB" w:rsidP="000E5CEB"/>
    <w:p w14:paraId="564C3A33" w14:textId="123B9901" w:rsidR="000E5CEB" w:rsidRDefault="003A7383" w:rsidP="00B926AC">
      <w:pPr>
        <w:pStyle w:val="Titre1"/>
      </w:pPr>
      <w:r>
        <w:lastRenderedPageBreak/>
        <w:t>Spécificités logicielles</w:t>
      </w:r>
    </w:p>
    <w:p w14:paraId="45618C8C" w14:textId="77777777" w:rsidR="000E5CEB" w:rsidRDefault="000E5CEB" w:rsidP="00B926AC">
      <w:pPr>
        <w:pStyle w:val="Titre1"/>
      </w:pPr>
      <w:bookmarkStart w:id="18" w:name="_Toc51429595"/>
      <w:bookmarkStart w:id="19" w:name="_Toc51429622"/>
      <w:r>
        <w:lastRenderedPageBreak/>
        <w:t>Conception</w:t>
      </w:r>
      <w:bookmarkEnd w:id="18"/>
      <w:bookmarkEnd w:id="19"/>
    </w:p>
    <w:p w14:paraId="4A599E6A" w14:textId="77777777" w:rsidR="000E5CEB" w:rsidRDefault="000E5CEB" w:rsidP="000E5CEB">
      <w:pPr>
        <w:pStyle w:val="Titre2"/>
      </w:pPr>
      <w:bookmarkStart w:id="20" w:name="_Toc51429596"/>
      <w:bookmarkStart w:id="21" w:name="_Toc51429623"/>
      <w:r>
        <w:t>Frontend</w:t>
      </w:r>
      <w:bookmarkEnd w:id="20"/>
      <w:bookmarkEnd w:id="21"/>
    </w:p>
    <w:p w14:paraId="6B1F3441" w14:textId="77777777" w:rsidR="000E5CEB" w:rsidRDefault="000E5CEB" w:rsidP="000E5CEB">
      <w:pPr>
        <w:pStyle w:val="Titre2"/>
      </w:pPr>
      <w:bookmarkStart w:id="22" w:name="_Toc51429597"/>
      <w:bookmarkStart w:id="23" w:name="_Toc51429624"/>
      <w:r>
        <w:t>Backend</w:t>
      </w:r>
      <w:bookmarkEnd w:id="22"/>
      <w:bookmarkEnd w:id="23"/>
    </w:p>
    <w:p w14:paraId="27248319" w14:textId="77777777" w:rsidR="000E5CEB" w:rsidRDefault="000E5CEB" w:rsidP="000E5CEB">
      <w:pPr>
        <w:pStyle w:val="Titre2"/>
      </w:pPr>
      <w:bookmarkStart w:id="24" w:name="_Toc51429598"/>
      <w:bookmarkStart w:id="25" w:name="_Toc51429625"/>
      <w:r>
        <w:t xml:space="preserve">Local </w:t>
      </w:r>
      <w:proofErr w:type="spellStart"/>
      <w:r>
        <w:t>Database</w:t>
      </w:r>
      <w:bookmarkEnd w:id="24"/>
      <w:bookmarkEnd w:id="25"/>
      <w:proofErr w:type="spellEnd"/>
    </w:p>
    <w:p w14:paraId="3EC615B2" w14:textId="77777777" w:rsidR="000E5CEB" w:rsidRPr="000E5CEB" w:rsidRDefault="000E5CEB" w:rsidP="000E5CEB">
      <w:pPr>
        <w:pStyle w:val="Titre2"/>
      </w:pPr>
      <w:bookmarkStart w:id="26" w:name="_Toc51429599"/>
      <w:bookmarkStart w:id="27" w:name="_Toc51429626"/>
      <w:r>
        <w:t xml:space="preserve">Global </w:t>
      </w:r>
      <w:proofErr w:type="spellStart"/>
      <w:r>
        <w:t>Database</w:t>
      </w:r>
      <w:proofErr w:type="spellEnd"/>
      <w:r>
        <w:t xml:space="preserve"> (V2)</w:t>
      </w:r>
      <w:bookmarkEnd w:id="26"/>
      <w:bookmarkEnd w:id="27"/>
    </w:p>
    <w:p w14:paraId="503B2FAB" w14:textId="77777777" w:rsidR="000E5CEB" w:rsidRDefault="000E5CEB" w:rsidP="00B926AC">
      <w:pPr>
        <w:pStyle w:val="Titre1"/>
      </w:pPr>
      <w:bookmarkStart w:id="28" w:name="_Toc51429600"/>
      <w:bookmarkStart w:id="29" w:name="_Toc51429627"/>
      <w:r>
        <w:lastRenderedPageBreak/>
        <w:t>Tests unitaires et fonctionnels</w:t>
      </w:r>
      <w:bookmarkEnd w:id="28"/>
      <w:bookmarkEnd w:id="29"/>
    </w:p>
    <w:p w14:paraId="09A0A371" w14:textId="77777777" w:rsidR="000E5CEB" w:rsidRDefault="000E5CEB" w:rsidP="000E5CEB">
      <w:pPr>
        <w:pStyle w:val="Titre2"/>
      </w:pPr>
      <w:bookmarkStart w:id="30" w:name="_Toc51429601"/>
      <w:bookmarkStart w:id="31" w:name="_Toc51429628"/>
      <w:r>
        <w:t>Tests unitaires</w:t>
      </w:r>
      <w:bookmarkEnd w:id="30"/>
      <w:bookmarkEnd w:id="31"/>
    </w:p>
    <w:p w14:paraId="72AAE43D" w14:textId="77777777" w:rsidR="000E5CEB" w:rsidRPr="000E5CEB" w:rsidRDefault="000E5CEB" w:rsidP="000E5CEB">
      <w:pPr>
        <w:pStyle w:val="Titre2"/>
      </w:pPr>
      <w:bookmarkStart w:id="32" w:name="_Toc51429602"/>
      <w:bookmarkStart w:id="33" w:name="_Toc51429629"/>
      <w:r>
        <w:t>Tests fonctionnels</w:t>
      </w:r>
      <w:bookmarkStart w:id="34" w:name="_GoBack"/>
      <w:bookmarkEnd w:id="32"/>
      <w:bookmarkEnd w:id="33"/>
      <w:bookmarkEnd w:id="34"/>
    </w:p>
    <w:p w14:paraId="2102EF39" w14:textId="77777777" w:rsidR="000E5CEB" w:rsidRDefault="000E5CEB" w:rsidP="00B926AC">
      <w:pPr>
        <w:pStyle w:val="Titre1"/>
      </w:pPr>
      <w:bookmarkStart w:id="35" w:name="_Toc51429603"/>
      <w:bookmarkStart w:id="36" w:name="_Toc51429630"/>
      <w:r>
        <w:lastRenderedPageBreak/>
        <w:t>Problèmes et solutions</w:t>
      </w:r>
      <w:bookmarkEnd w:id="35"/>
      <w:bookmarkEnd w:id="36"/>
    </w:p>
    <w:p w14:paraId="08A02950" w14:textId="77777777" w:rsidR="000E5CEB" w:rsidRDefault="000E5CEB" w:rsidP="00B926AC">
      <w:pPr>
        <w:pStyle w:val="Titre1"/>
      </w:pPr>
      <w:bookmarkStart w:id="37" w:name="_Toc51429604"/>
      <w:bookmarkStart w:id="38" w:name="_Toc51429631"/>
      <w:r>
        <w:lastRenderedPageBreak/>
        <w:t>Glossaire</w:t>
      </w:r>
      <w:bookmarkEnd w:id="37"/>
      <w:bookmarkEnd w:id="38"/>
    </w:p>
    <w:p w14:paraId="035DA01B" w14:textId="77777777" w:rsidR="00B926AC" w:rsidRDefault="000E5CEB" w:rsidP="00B926AC">
      <w:pPr>
        <w:pStyle w:val="Titre1"/>
      </w:pPr>
      <w:bookmarkStart w:id="39" w:name="_Toc51429605"/>
      <w:bookmarkStart w:id="40" w:name="_Toc51429632"/>
      <w:r>
        <w:lastRenderedPageBreak/>
        <w:t>Structure du projet</w:t>
      </w:r>
      <w:bookmarkEnd w:id="39"/>
      <w:bookmarkEnd w:id="40"/>
    </w:p>
    <w:p w14:paraId="39D3EE92" w14:textId="77777777" w:rsidR="00632DA0" w:rsidRPr="00B926AC" w:rsidRDefault="000E5CEB" w:rsidP="000E5CEB">
      <w:pPr>
        <w:pStyle w:val="Titre1"/>
      </w:pPr>
      <w:bookmarkStart w:id="41" w:name="_Toc51429606"/>
      <w:bookmarkStart w:id="42" w:name="_Toc51429633"/>
      <w:r>
        <w:lastRenderedPageBreak/>
        <w:t>Bibliographie</w:t>
      </w:r>
      <w:bookmarkEnd w:id="41"/>
      <w:bookmarkEnd w:id="42"/>
    </w:p>
    <w:sectPr w:rsidR="00632DA0" w:rsidRPr="00B926AC" w:rsidSect="00EB72A2">
      <w:head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9AE7D" w14:textId="77777777" w:rsidR="00684771" w:rsidRDefault="00684771" w:rsidP="00EB72A2">
      <w:pPr>
        <w:spacing w:after="0" w:line="240" w:lineRule="auto"/>
      </w:pPr>
      <w:r>
        <w:separator/>
      </w:r>
    </w:p>
  </w:endnote>
  <w:endnote w:type="continuationSeparator" w:id="0">
    <w:p w14:paraId="4EB6B5E3" w14:textId="77777777" w:rsidR="00684771" w:rsidRDefault="00684771" w:rsidP="00EB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35610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161BB81" w14:textId="77777777" w:rsidR="00891D55" w:rsidRDefault="00891D55" w:rsidP="001C1413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78D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78D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9790389"/>
      <w:docPartObj>
        <w:docPartGallery w:val="Page Numbers (Bottom of Page)"/>
        <w:docPartUnique/>
      </w:docPartObj>
    </w:sdtPr>
    <w:sdtEndPr/>
    <w:sdtContent>
      <w:sdt>
        <w:sdtPr>
          <w:id w:val="2020195698"/>
          <w:docPartObj>
            <w:docPartGallery w:val="Page Numbers (Top of Page)"/>
            <w:docPartUnique/>
          </w:docPartObj>
        </w:sdtPr>
        <w:sdtEndPr/>
        <w:sdtContent>
          <w:p w14:paraId="51209569" w14:textId="77777777" w:rsidR="00994102" w:rsidRDefault="00994102" w:rsidP="001C1413">
            <w:pPr>
              <w:pStyle w:val="Pieddepage"/>
              <w:jc w:val="right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78D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78DB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E7BF3" w14:textId="77777777" w:rsidR="00684771" w:rsidRDefault="00684771" w:rsidP="00EB72A2">
      <w:pPr>
        <w:spacing w:after="0" w:line="240" w:lineRule="auto"/>
      </w:pPr>
      <w:r>
        <w:separator/>
      </w:r>
    </w:p>
  </w:footnote>
  <w:footnote w:type="continuationSeparator" w:id="0">
    <w:p w14:paraId="72CB2895" w14:textId="77777777" w:rsidR="00684771" w:rsidRDefault="00684771" w:rsidP="00EB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330BA" w14:textId="77777777" w:rsidR="00802A50" w:rsidRDefault="00891D55" w:rsidP="00802A50">
    <w:pPr>
      <w:pStyle w:val="En-tte"/>
    </w:pPr>
    <w:r>
      <w:fldChar w:fldCharType="begin"/>
    </w:r>
    <w:r>
      <w:instrText xml:space="preserve"> REF  nomModule  \* MERGEFORMAT </w:instrText>
    </w:r>
    <w:r>
      <w:fldChar w:fldCharType="separate"/>
    </w:r>
    <w:r w:rsidR="00802A50">
      <w:t>Phobos</w:t>
    </w:r>
  </w:p>
  <w:p w14:paraId="48821325" w14:textId="77777777" w:rsidR="00891D55" w:rsidRDefault="00891D55" w:rsidP="00D94A8B">
    <w:pPr>
      <w:pStyle w:val="En-tte"/>
      <w:jc w:val="left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3B02C" w14:textId="77777777" w:rsidR="000E5CEB" w:rsidRPr="000E5CEB" w:rsidRDefault="004A1BDF" w:rsidP="000E5CEB">
    <w:pPr>
      <w:pStyle w:val="En-tte"/>
      <w:rPr>
        <w:lang w:val="fr-FR"/>
      </w:rPr>
    </w:pPr>
    <w:r>
      <w:fldChar w:fldCharType="begin"/>
    </w:r>
    <w:r>
      <w:instrText xml:space="preserve"> REF  nomModule  \* MERGEFORMAT </w:instrText>
    </w:r>
    <w:r>
      <w:fldChar w:fldCharType="separate"/>
    </w:r>
    <w:proofErr w:type="spellStart"/>
    <w:r w:rsidR="000E5CEB">
      <w:t>Evaluapp</w:t>
    </w:r>
    <w:proofErr w:type="spellEnd"/>
    <w:r w:rsidR="000E5CEB">
      <w:t xml:space="preserve"> (TBD</w:t>
    </w:r>
    <w:r w:rsidR="000E5CEB" w:rsidRPr="000E5CEB">
      <w:rPr>
        <w:lang w:val="fr-FR"/>
      </w:rPr>
      <w:t>)</w:t>
    </w:r>
  </w:p>
  <w:p w14:paraId="229A5D1B" w14:textId="77777777" w:rsidR="00891D55" w:rsidRPr="009B44A9" w:rsidRDefault="004A1BDF" w:rsidP="00891D55">
    <w:pPr>
      <w:pStyle w:val="En-tte"/>
      <w:jc w:val="left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D136D" w14:textId="77777777" w:rsidR="000E5CEB" w:rsidRDefault="00891D55" w:rsidP="000E5CEB">
    <w:pPr>
      <w:pStyle w:val="En-tte"/>
    </w:pPr>
    <w:r>
      <w:fldChar w:fldCharType="begin"/>
    </w:r>
    <w:r>
      <w:instrText xml:space="preserve"> REF  nomModule  \* MERGEFORMAT </w:instrText>
    </w:r>
    <w:r>
      <w:fldChar w:fldCharType="separate"/>
    </w:r>
    <w:proofErr w:type="spellStart"/>
    <w:r w:rsidR="000E5CEB">
      <w:t>Evaluapp</w:t>
    </w:r>
    <w:proofErr w:type="spellEnd"/>
    <w:r w:rsidR="000E5CEB">
      <w:t xml:space="preserve"> (TBD)</w:t>
    </w:r>
  </w:p>
  <w:p w14:paraId="54BF3FF2" w14:textId="77777777" w:rsidR="00891D55" w:rsidRPr="009B44A9" w:rsidRDefault="00891D55" w:rsidP="009B44A9">
    <w:pPr>
      <w:pStyle w:val="En-tt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5AAA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922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C48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322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C035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58C3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4648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2AC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5683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C5B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D116C"/>
    <w:multiLevelType w:val="hybridMultilevel"/>
    <w:tmpl w:val="2214A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6B47CC"/>
    <w:multiLevelType w:val="hybridMultilevel"/>
    <w:tmpl w:val="464C2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3B32D4"/>
    <w:multiLevelType w:val="hybridMultilevel"/>
    <w:tmpl w:val="693EC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F69DF"/>
    <w:multiLevelType w:val="hybridMultilevel"/>
    <w:tmpl w:val="984405CA"/>
    <w:lvl w:ilvl="0" w:tplc="A3BAB370">
      <w:start w:val="1"/>
      <w:numFmt w:val="bullet"/>
      <w:pStyle w:val="Sources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EB5ECF"/>
    <w:multiLevelType w:val="hybridMultilevel"/>
    <w:tmpl w:val="1902DB48"/>
    <w:lvl w:ilvl="0" w:tplc="B7F24D2C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B4792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BEA0D1A"/>
    <w:multiLevelType w:val="hybridMultilevel"/>
    <w:tmpl w:val="8AB60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337F2"/>
    <w:multiLevelType w:val="hybridMultilevel"/>
    <w:tmpl w:val="064CD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A200D"/>
    <w:multiLevelType w:val="hybridMultilevel"/>
    <w:tmpl w:val="E7A4305C"/>
    <w:lvl w:ilvl="0" w:tplc="D13ED84E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34446"/>
    <w:multiLevelType w:val="hybridMultilevel"/>
    <w:tmpl w:val="0C92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B908F3"/>
    <w:multiLevelType w:val="hybridMultilevel"/>
    <w:tmpl w:val="D638B082"/>
    <w:lvl w:ilvl="0" w:tplc="31169BA6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</w:num>
  <w:num w:numId="13">
    <w:abstractNumId w:val="15"/>
  </w:num>
  <w:num w:numId="14">
    <w:abstractNumId w:val="14"/>
    <w:lvlOverride w:ilvl="0">
      <w:startOverride w:val="1"/>
    </w:lvlOverride>
  </w:num>
  <w:num w:numId="15">
    <w:abstractNumId w:val="20"/>
  </w:num>
  <w:num w:numId="16">
    <w:abstractNumId w:val="1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0"/>
  </w:num>
  <w:num w:numId="20">
    <w:abstractNumId w:val="1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B"/>
    <w:rsid w:val="000E5CEB"/>
    <w:rsid w:val="00106B4C"/>
    <w:rsid w:val="001424EE"/>
    <w:rsid w:val="00145CAE"/>
    <w:rsid w:val="001621C2"/>
    <w:rsid w:val="00196984"/>
    <w:rsid w:val="001978DB"/>
    <w:rsid w:val="001C1413"/>
    <w:rsid w:val="00220D17"/>
    <w:rsid w:val="00227D67"/>
    <w:rsid w:val="002413A1"/>
    <w:rsid w:val="002C2C1A"/>
    <w:rsid w:val="00327195"/>
    <w:rsid w:val="0039797D"/>
    <w:rsid w:val="003A295A"/>
    <w:rsid w:val="003A7383"/>
    <w:rsid w:val="003B7C61"/>
    <w:rsid w:val="004313A3"/>
    <w:rsid w:val="00437B1F"/>
    <w:rsid w:val="00463C3D"/>
    <w:rsid w:val="004A1BDF"/>
    <w:rsid w:val="004A4B86"/>
    <w:rsid w:val="004D10A6"/>
    <w:rsid w:val="00545611"/>
    <w:rsid w:val="00555C90"/>
    <w:rsid w:val="005F0710"/>
    <w:rsid w:val="00632DA0"/>
    <w:rsid w:val="00673B68"/>
    <w:rsid w:val="00674E83"/>
    <w:rsid w:val="00684771"/>
    <w:rsid w:val="006C184C"/>
    <w:rsid w:val="0070122B"/>
    <w:rsid w:val="007268E4"/>
    <w:rsid w:val="00747B76"/>
    <w:rsid w:val="0075137C"/>
    <w:rsid w:val="00765BDA"/>
    <w:rsid w:val="00766074"/>
    <w:rsid w:val="00777A5B"/>
    <w:rsid w:val="00787891"/>
    <w:rsid w:val="007E18E5"/>
    <w:rsid w:val="00802A50"/>
    <w:rsid w:val="00852388"/>
    <w:rsid w:val="008544D4"/>
    <w:rsid w:val="008553B8"/>
    <w:rsid w:val="00885D2C"/>
    <w:rsid w:val="00891D55"/>
    <w:rsid w:val="008B536E"/>
    <w:rsid w:val="008D4173"/>
    <w:rsid w:val="009551C1"/>
    <w:rsid w:val="00966130"/>
    <w:rsid w:val="009672D6"/>
    <w:rsid w:val="009817C9"/>
    <w:rsid w:val="009865C4"/>
    <w:rsid w:val="00994102"/>
    <w:rsid w:val="009B44A9"/>
    <w:rsid w:val="009F211F"/>
    <w:rsid w:val="00A1407D"/>
    <w:rsid w:val="00A405C9"/>
    <w:rsid w:val="00A53D4D"/>
    <w:rsid w:val="00A96EEC"/>
    <w:rsid w:val="00AA7F95"/>
    <w:rsid w:val="00AE01CF"/>
    <w:rsid w:val="00B50C17"/>
    <w:rsid w:val="00B620CC"/>
    <w:rsid w:val="00B72E73"/>
    <w:rsid w:val="00B926AC"/>
    <w:rsid w:val="00BF5FD6"/>
    <w:rsid w:val="00C76847"/>
    <w:rsid w:val="00CD0CDC"/>
    <w:rsid w:val="00D16335"/>
    <w:rsid w:val="00D21F65"/>
    <w:rsid w:val="00D45011"/>
    <w:rsid w:val="00D77043"/>
    <w:rsid w:val="00D94A8B"/>
    <w:rsid w:val="00DC482B"/>
    <w:rsid w:val="00E06021"/>
    <w:rsid w:val="00E30923"/>
    <w:rsid w:val="00E55AAB"/>
    <w:rsid w:val="00E84010"/>
    <w:rsid w:val="00EB72A2"/>
    <w:rsid w:val="00EE509C"/>
    <w:rsid w:val="00F5615C"/>
    <w:rsid w:val="00F91268"/>
    <w:rsid w:val="00FA0841"/>
    <w:rsid w:val="00FC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6F5DB"/>
  <w15:docId w15:val="{2B8E5D35-40B7-491A-B48A-D3C03661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95A"/>
  </w:style>
  <w:style w:type="paragraph" w:styleId="Titre1">
    <w:name w:val="heading 1"/>
    <w:basedOn w:val="Normal"/>
    <w:next w:val="Normal"/>
    <w:link w:val="Titre1Car"/>
    <w:uiPriority w:val="9"/>
    <w:qFormat/>
    <w:rsid w:val="008544D4"/>
    <w:pPr>
      <w:keepNext/>
      <w:keepLines/>
      <w:pageBreakBefore/>
      <w:numPr>
        <w:numId w:val="13"/>
      </w:numPr>
      <w:pBdr>
        <w:bottom w:val="single" w:sz="4" w:space="1" w:color="auto"/>
      </w:pBd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1D55"/>
    <w:pPr>
      <w:keepNext/>
      <w:keepLines/>
      <w:numPr>
        <w:ilvl w:val="1"/>
        <w:numId w:val="13"/>
      </w:numPr>
      <w:spacing w:before="200" w:after="0"/>
      <w:ind w:left="862" w:hanging="578"/>
      <w:outlineLvl w:val="1"/>
    </w:pPr>
    <w:rPr>
      <w:rFonts w:asciiTheme="majorHAnsi" w:eastAsiaTheme="majorEastAsia" w:hAnsiTheme="majorHAnsi" w:cstheme="majorBidi"/>
      <w:b/>
      <w:bCs/>
      <w:color w:val="0066C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1D55"/>
    <w:pPr>
      <w:keepNext/>
      <w:keepLines/>
      <w:numPr>
        <w:ilvl w:val="2"/>
        <w:numId w:val="13"/>
      </w:numPr>
      <w:spacing w:before="200" w:after="0"/>
      <w:ind w:left="1287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91D55"/>
    <w:pPr>
      <w:keepNext/>
      <w:keepLines/>
      <w:numPr>
        <w:ilvl w:val="3"/>
        <w:numId w:val="13"/>
      </w:numPr>
      <w:spacing w:before="200" w:after="0" w:line="240" w:lineRule="auto"/>
      <w:ind w:left="1713" w:hanging="862"/>
      <w:outlineLvl w:val="3"/>
    </w:pPr>
    <w:rPr>
      <w:rFonts w:asciiTheme="majorHAnsi" w:eastAsiaTheme="majorEastAsia" w:hAnsiTheme="majorHAnsi" w:cstheme="majorBidi"/>
      <w:bCs/>
      <w:iCs/>
      <w:color w:val="6E97C8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05C9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05C9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05C9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05C9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05C9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407D"/>
    <w:pPr>
      <w:spacing w:before="120" w:after="1080" w:line="240" w:lineRule="auto"/>
      <w:contextualSpacing/>
      <w:jc w:val="center"/>
    </w:pPr>
    <w:rPr>
      <w:rFonts w:asciiTheme="majorHAnsi" w:eastAsiaTheme="majorEastAsia" w:hAnsiTheme="majorHAnsi" w:cstheme="majorBidi"/>
      <w:color w:val="4F81BD" w:themeColor="accent1"/>
      <w:spacing w:val="5"/>
      <w:kern w:val="28"/>
      <w:sz w:val="72"/>
      <w:szCs w:val="52"/>
      <w:u w:val="double"/>
    </w:rPr>
  </w:style>
  <w:style w:type="character" w:customStyle="1" w:styleId="TitreCar">
    <w:name w:val="Titre Car"/>
    <w:basedOn w:val="Policepardfaut"/>
    <w:link w:val="Titre"/>
    <w:uiPriority w:val="10"/>
    <w:rsid w:val="00A1407D"/>
    <w:rPr>
      <w:rFonts w:asciiTheme="majorHAnsi" w:eastAsiaTheme="majorEastAsia" w:hAnsiTheme="majorHAnsi" w:cstheme="majorBidi"/>
      <w:color w:val="4F81BD" w:themeColor="accent1"/>
      <w:spacing w:val="5"/>
      <w:kern w:val="28"/>
      <w:sz w:val="72"/>
      <w:szCs w:val="52"/>
      <w:u w:val="doub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1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1268"/>
    <w:rPr>
      <w:rFonts w:ascii="Tahoma" w:hAnsi="Tahoma" w:cs="Tahoma"/>
      <w:sz w:val="16"/>
      <w:szCs w:val="16"/>
    </w:rPr>
  </w:style>
  <w:style w:type="paragraph" w:customStyle="1" w:styleId="RP">
    <w:name w:val="RP"/>
    <w:basedOn w:val="Titre"/>
    <w:qFormat/>
    <w:rsid w:val="00EB72A2"/>
    <w:rPr>
      <w:rFonts w:ascii="Cambria" w:hAnsi="Cambria"/>
      <w:i/>
      <w:color w:val="auto"/>
      <w:sz w:val="52"/>
      <w:u w:val="none"/>
    </w:rPr>
  </w:style>
  <w:style w:type="paragraph" w:customStyle="1" w:styleId="LogoEMF">
    <w:name w:val="LogoEMF"/>
    <w:basedOn w:val="Normal"/>
    <w:qFormat/>
    <w:rsid w:val="00F91268"/>
    <w:pPr>
      <w:jc w:val="center"/>
    </w:pPr>
    <w:rPr>
      <w:noProof/>
      <w:lang w:eastAsia="fr-CH"/>
    </w:rPr>
  </w:style>
  <w:style w:type="paragraph" w:customStyle="1" w:styleId="Auteur">
    <w:name w:val="Auteur"/>
    <w:basedOn w:val="LogoEMF"/>
    <w:qFormat/>
    <w:rsid w:val="00852388"/>
    <w:pPr>
      <w:spacing w:after="1680"/>
    </w:pPr>
    <w:rPr>
      <w:rFonts w:asciiTheme="majorHAnsi" w:hAnsiTheme="majorHAnsi"/>
      <w:i/>
      <w:sz w:val="56"/>
      <w:u w:color="000000" w:themeColor="text1"/>
    </w:rPr>
  </w:style>
  <w:style w:type="paragraph" w:customStyle="1" w:styleId="DateModule">
    <w:name w:val="DateModule"/>
    <w:basedOn w:val="Auteur"/>
    <w:qFormat/>
    <w:rsid w:val="00852388"/>
    <w:pPr>
      <w:pBdr>
        <w:top w:val="single" w:sz="12" w:space="4" w:color="0F243E" w:themeColor="text2" w:themeShade="80"/>
        <w:left w:val="single" w:sz="12" w:space="4" w:color="0F243E" w:themeColor="text2" w:themeShade="80"/>
        <w:bottom w:val="single" w:sz="12" w:space="4" w:color="0F243E" w:themeColor="text2" w:themeShade="80"/>
        <w:right w:val="single" w:sz="12" w:space="4" w:color="0F243E" w:themeColor="text2" w:themeShade="80"/>
      </w:pBdr>
      <w:spacing w:before="240" w:after="720" w:line="240" w:lineRule="auto"/>
    </w:pPr>
    <w:rPr>
      <w:rFonts w:asciiTheme="minorHAnsi" w:hAnsiTheme="minorHAnsi"/>
      <w:i w:val="0"/>
      <w:color w:val="191F97"/>
      <w:sz w:val="32"/>
    </w:rPr>
  </w:style>
  <w:style w:type="paragraph" w:customStyle="1" w:styleId="VersionRP">
    <w:name w:val="VersionRP"/>
    <w:basedOn w:val="DateModule"/>
    <w:qFormat/>
    <w:rsid w:val="0070122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080" w:after="480"/>
      <w:jc w:val="left"/>
    </w:pPr>
    <w:rPr>
      <w:i/>
      <w:color w:val="000000" w:themeColor="text1"/>
      <w:sz w:val="28"/>
      <w:u w:val="dotDotDash"/>
    </w:rPr>
  </w:style>
  <w:style w:type="paragraph" w:styleId="En-tte">
    <w:name w:val="header"/>
    <w:basedOn w:val="Normal"/>
    <w:link w:val="En-tteCar"/>
    <w:uiPriority w:val="99"/>
    <w:unhideWhenUsed/>
    <w:rsid w:val="009B44A9"/>
    <w:pPr>
      <w:tabs>
        <w:tab w:val="center" w:pos="4536"/>
        <w:tab w:val="right" w:pos="9072"/>
      </w:tabs>
      <w:spacing w:after="0" w:line="240" w:lineRule="auto"/>
      <w:jc w:val="center"/>
    </w:pPr>
    <w:rPr>
      <w:i/>
      <w:color w:val="1F497D" w:themeColor="text2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9B44A9"/>
    <w:rPr>
      <w:i/>
      <w:color w:val="1F497D" w:themeColor="text2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EB72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2A2"/>
  </w:style>
  <w:style w:type="character" w:customStyle="1" w:styleId="Titre1Car">
    <w:name w:val="Titre 1 Car"/>
    <w:basedOn w:val="Policepardfaut"/>
    <w:link w:val="Titre1"/>
    <w:uiPriority w:val="9"/>
    <w:rsid w:val="008544D4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customStyle="1" w:styleId="TitreTMIndex">
    <w:name w:val="Titre TM+Index"/>
    <w:basedOn w:val="Normal"/>
    <w:qFormat/>
    <w:rsid w:val="009B44A9"/>
    <w:pPr>
      <w:pBdr>
        <w:bottom w:val="single" w:sz="12" w:space="1" w:color="002060"/>
      </w:pBdr>
      <w:jc w:val="right"/>
    </w:pPr>
    <w:rPr>
      <w:color w:val="002060"/>
      <w:sz w:val="52"/>
    </w:rPr>
  </w:style>
  <w:style w:type="character" w:customStyle="1" w:styleId="Titre2Car">
    <w:name w:val="Titre 2 Car"/>
    <w:basedOn w:val="Policepardfaut"/>
    <w:link w:val="Titre2"/>
    <w:uiPriority w:val="9"/>
    <w:rsid w:val="00891D55"/>
    <w:rPr>
      <w:rFonts w:asciiTheme="majorHAnsi" w:eastAsiaTheme="majorEastAsia" w:hAnsiTheme="majorHAnsi" w:cstheme="majorBidi"/>
      <w:b/>
      <w:bCs/>
      <w:color w:val="0066CC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73B68"/>
    <w:pPr>
      <w:spacing w:before="120" w:after="120"/>
    </w:pPr>
    <w:rPr>
      <w:b/>
      <w:bCs/>
      <w:caps/>
      <w:color w:val="365F91" w:themeColor="accent1" w:themeShade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673B68"/>
    <w:pPr>
      <w:spacing w:after="0"/>
      <w:ind w:left="220"/>
    </w:pPr>
    <w:rPr>
      <w:smallCaps/>
      <w:color w:val="0066CC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65BDA"/>
    <w:pPr>
      <w:spacing w:after="0"/>
      <w:ind w:left="440"/>
    </w:pPr>
    <w:rPr>
      <w:iCs/>
      <w:color w:val="4F81BD" w:themeColor="accent1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65BDA"/>
    <w:pPr>
      <w:spacing w:after="0"/>
      <w:ind w:left="660"/>
    </w:pPr>
    <w:rPr>
      <w:i/>
      <w:color w:val="6E97C8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B926AC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B926AC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926AC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926AC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926AC"/>
    <w:pPr>
      <w:spacing w:after="0"/>
      <w:ind w:left="1760"/>
    </w:pPr>
    <w:rPr>
      <w:sz w:val="18"/>
      <w:szCs w:val="18"/>
    </w:rPr>
  </w:style>
  <w:style w:type="paragraph" w:styleId="Notedefin">
    <w:name w:val="endnote text"/>
    <w:basedOn w:val="Normal"/>
    <w:link w:val="NotedefinCar"/>
    <w:uiPriority w:val="99"/>
    <w:unhideWhenUsed/>
    <w:rsid w:val="00B926AC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B926AC"/>
    <w:rPr>
      <w:sz w:val="20"/>
      <w:szCs w:val="20"/>
    </w:rPr>
  </w:style>
  <w:style w:type="paragraph" w:customStyle="1" w:styleId="Txt">
    <w:name w:val="Txt"/>
    <w:basedOn w:val="Normal"/>
    <w:qFormat/>
    <w:rsid w:val="00B926AC"/>
    <w:pPr>
      <w:ind w:left="714" w:hanging="357"/>
    </w:pPr>
  </w:style>
  <w:style w:type="character" w:customStyle="1" w:styleId="Titre4Car">
    <w:name w:val="Titre 4 Car"/>
    <w:basedOn w:val="Policepardfaut"/>
    <w:link w:val="Titre4"/>
    <w:uiPriority w:val="9"/>
    <w:rsid w:val="00891D55"/>
    <w:rPr>
      <w:rFonts w:asciiTheme="majorHAnsi" w:eastAsiaTheme="majorEastAsia" w:hAnsiTheme="majorHAnsi" w:cstheme="majorBidi"/>
      <w:bCs/>
      <w:iCs/>
      <w:color w:val="6E97C8"/>
      <w:sz w:val="24"/>
    </w:rPr>
  </w:style>
  <w:style w:type="character" w:customStyle="1" w:styleId="Titre3Car">
    <w:name w:val="Titre 3 Car"/>
    <w:basedOn w:val="Policepardfaut"/>
    <w:link w:val="Titre3"/>
    <w:uiPriority w:val="9"/>
    <w:rsid w:val="00891D5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A40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40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05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405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05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ources">
    <w:name w:val="Sources"/>
    <w:basedOn w:val="Txt"/>
    <w:qFormat/>
    <w:rsid w:val="009865C4"/>
    <w:pPr>
      <w:numPr>
        <w:numId w:val="18"/>
      </w:numPr>
      <w:ind w:left="924" w:hanging="357"/>
    </w:pPr>
  </w:style>
  <w:style w:type="paragraph" w:customStyle="1" w:styleId="Texte">
    <w:name w:val="Texte"/>
    <w:basedOn w:val="Normal"/>
    <w:link w:val="TexteCar"/>
    <w:autoRedefine/>
    <w:qFormat/>
    <w:rsid w:val="008544D4"/>
    <w:pPr>
      <w:spacing w:after="0" w:line="240" w:lineRule="auto"/>
    </w:pPr>
    <w:rPr>
      <w:rFonts w:ascii="Segoe UI Light" w:hAnsi="Segoe UI Light"/>
    </w:rPr>
  </w:style>
  <w:style w:type="character" w:customStyle="1" w:styleId="TexteCar">
    <w:name w:val="Texte Car"/>
    <w:basedOn w:val="Policepardfaut"/>
    <w:link w:val="Texte"/>
    <w:rsid w:val="008544D4"/>
    <w:rPr>
      <w:rFonts w:ascii="Segoe UI Light" w:hAnsi="Segoe UI Light"/>
    </w:rPr>
  </w:style>
  <w:style w:type="character" w:styleId="Lienhypertexte">
    <w:name w:val="Hyperlink"/>
    <w:basedOn w:val="Policepardfaut"/>
    <w:uiPriority w:val="99"/>
    <w:unhideWhenUsed/>
    <w:rsid w:val="000E5CE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4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ation\EMF%20-%20Mod&#232;le%20RP%20-%20KOLLY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5465C-B0DF-499A-9BF5-28ADF19A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EMF - Modèle RP - KOLLY.dotx</Template>
  <TotalTime>72</TotalTime>
  <Pages>14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Fribourg</Company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Florian Kolly</cp:lastModifiedBy>
  <cp:revision>55</cp:revision>
  <dcterms:created xsi:type="dcterms:W3CDTF">2020-09-19T15:29:00Z</dcterms:created>
  <dcterms:modified xsi:type="dcterms:W3CDTF">2020-11-07T09:37:00Z</dcterms:modified>
</cp:coreProperties>
</file>